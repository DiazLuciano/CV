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31"/>
        <w:tblW w:w="49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4655"/>
        <w:gridCol w:w="3560"/>
      </w:tblGrid>
      <w:tr w:rsidR="007A0F44" w:rsidRPr="00565B06" w14:paraId="67AFA06D" w14:textId="77777777" w:rsidTr="008D6555">
        <w:trPr>
          <w:trHeight w:hRule="exact" w:val="1710"/>
        </w:trPr>
        <w:tc>
          <w:tcPr>
            <w:tcW w:w="4654" w:type="dxa"/>
            <w:tcMar>
              <w:right w:w="144" w:type="dxa"/>
            </w:tcMar>
            <w:vAlign w:val="bottom"/>
          </w:tcPr>
          <w:p w14:paraId="014C663A" w14:textId="41E633F2" w:rsidR="007A0F44" w:rsidRPr="009B3624" w:rsidRDefault="000505B6" w:rsidP="008D6555">
            <w:pPr>
              <w:pStyle w:val="Ttulo"/>
              <w:rPr>
                <w:lang w:val="en-US"/>
              </w:rPr>
            </w:pPr>
            <w:r w:rsidRPr="009B3624">
              <w:rPr>
                <w:lang w:val="en-US"/>
              </w:rPr>
              <w:t>Luciano díaz</w:t>
            </w:r>
          </w:p>
          <w:p w14:paraId="6AFA73AB" w14:textId="168CDE94" w:rsidR="007A0F44" w:rsidRPr="009B3624" w:rsidRDefault="009B3624" w:rsidP="008D6555">
            <w:pPr>
              <w:pStyle w:val="Subttulo"/>
              <w:rPr>
                <w:sz w:val="40"/>
                <w:szCs w:val="40"/>
                <w:lang w:val="en-US"/>
              </w:rPr>
            </w:pPr>
            <w:r w:rsidRPr="009B3624">
              <w:rPr>
                <w:sz w:val="40"/>
                <w:szCs w:val="40"/>
                <w:lang w:val="en-US"/>
              </w:rPr>
              <w:t>Full-stack</w:t>
            </w:r>
            <w:r w:rsidR="000505B6" w:rsidRPr="009B3624">
              <w:rPr>
                <w:sz w:val="40"/>
                <w:szCs w:val="40"/>
                <w:lang w:val="en-US"/>
              </w:rPr>
              <w:t xml:space="preserve"> DEVELOPER</w:t>
            </w:r>
          </w:p>
        </w:tc>
        <w:tc>
          <w:tcPr>
            <w:tcW w:w="3560" w:type="dxa"/>
            <w:tcMar>
              <w:left w:w="144" w:type="dxa"/>
            </w:tcMar>
            <w:vAlign w:val="bottom"/>
          </w:tcPr>
          <w:p w14:paraId="25345498" w14:textId="739CE50D" w:rsidR="007A0F44" w:rsidRDefault="00FD58FD" w:rsidP="008D6555">
            <w:pPr>
              <w:pStyle w:val="Informacindecontacto"/>
            </w:pPr>
            <w:sdt>
              <w:sdtPr>
                <w:alias w:val="Escriba la dirección:"/>
                <w:tag w:val="Escriba la dirección:"/>
                <w:id w:val="-989020281"/>
                <w:placeholder>
                  <w:docPart w:val="1D252572D689463AAD5E4B6A131E7835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0505B6">
                  <w:t xml:space="preserve">Tigre, Buenos </w:t>
                </w:r>
                <w:proofErr w:type="gramStart"/>
                <w:r w:rsidR="000505B6">
                  <w:t>Aires(</w:t>
                </w:r>
                <w:proofErr w:type="gramEnd"/>
                <w:r w:rsidR="000505B6">
                  <w:t>AR)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701D8BB" wp14:editId="3CE43D79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79EF6C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Nt0g+WsOAACF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3494ba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39E18C5" w14:textId="61312BAB" w:rsidR="007A0F44" w:rsidRDefault="00FD58FD" w:rsidP="008D6555">
            <w:pPr>
              <w:pStyle w:val="Informacindecontacto"/>
            </w:pPr>
            <w:sdt>
              <w:sdtPr>
                <w:alias w:val="Escriba el teléfono:"/>
                <w:tag w:val="Escriba el teléfono:"/>
                <w:id w:val="381135673"/>
                <w:placeholder>
                  <w:docPart w:val="83554C7F4EE24444A8940E68F978B60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0505B6">
                  <w:t>+549 11 5910-2957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B1725FF" wp14:editId="621975B6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A9EEACA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494ba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3291755" w14:textId="3D84BEB2" w:rsidR="007A0F44" w:rsidRDefault="00FD58FD" w:rsidP="008D6555">
            <w:pPr>
              <w:pStyle w:val="Informacindecontacto"/>
            </w:pPr>
            <w:sdt>
              <w:sdtPr>
                <w:alias w:val="Escriba el correo electrónico:"/>
                <w:tag w:val="Escriba el correo electrónico:"/>
                <w:id w:val="479813182"/>
                <w:placeholder>
                  <w:docPart w:val="9F3914763C8F4B8FAF6EC230576597C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0505B6">
                  <w:t>luchodiaz1995@gmail.com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5C5AB4D" wp14:editId="0B4956D5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27F0C9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3494ba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A70E296" w14:textId="7D885F94" w:rsidR="007A0F44" w:rsidRDefault="00FD58FD" w:rsidP="008D6555">
            <w:pPr>
              <w:pStyle w:val="Informacindecontacto"/>
            </w:pPr>
            <w:sdt>
              <w:sdtPr>
                <w:alias w:val="Escriba el perfil de LinkedIn:"/>
                <w:tag w:val="Escriba el perfil de LinkedIn:"/>
                <w:id w:val="-1253892234"/>
                <w:placeholder>
                  <w:docPart w:val="40B4AC0D92F946309D300C8A4324EBE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0505B6" w:rsidRPr="000505B6">
                  <w:t>linkedin.com/in/</w:t>
                </w:r>
                <w:proofErr w:type="spellStart"/>
                <w:r w:rsidR="000505B6" w:rsidRPr="000505B6">
                  <w:t>lucianonicolasdiaz</w:t>
                </w:r>
                <w:proofErr w:type="spellEnd"/>
                <w:r w:rsidR="000505B6" w:rsidRPr="000505B6">
                  <w:t>/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794E327" wp14:editId="45DB045E">
                      <wp:extent cx="109728" cy="109728"/>
                      <wp:effectExtent l="0" t="0" r="5080" b="5080"/>
                      <wp:docPr id="57" name="Icono de LinkedIn" descr="Icono de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23B17D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3494ba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77B14BA3" w14:textId="6100CEC6" w:rsidR="007A0F44" w:rsidRPr="00565B06" w:rsidRDefault="00FD58FD" w:rsidP="008D6555">
            <w:pPr>
              <w:pStyle w:val="Informacindecontacto"/>
            </w:pPr>
            <w:sdt>
              <w:sdtPr>
                <w:alias w:val="Escriba su Twitter, blog o cartera:"/>
                <w:tag w:val="Escriba su Twitter, blog o cartera:"/>
                <w:id w:val="1198669372"/>
                <w:placeholder>
                  <w:docPart w:val="3F95F9371FC443F7B2ADF05D662FACFA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0505B6" w:rsidRPr="000505B6">
                  <w:t>diazluciano.github.io/</w:t>
                </w:r>
                <w:proofErr w:type="spellStart"/>
                <w:r w:rsidR="000505B6" w:rsidRPr="000505B6">
                  <w:t>MyPage_CV</w:t>
                </w:r>
                <w:proofErr w:type="spellEnd"/>
                <w:r w:rsidR="000505B6" w:rsidRPr="000505B6">
                  <w:t>/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E4362A3" wp14:editId="7A2BF4E8">
                      <wp:extent cx="118872" cy="118872"/>
                      <wp:effectExtent l="0" t="0" r="0" b="0"/>
                      <wp:docPr id="58" name="Icono de sitio web" descr="Icono de Twitter/Blog/Cartera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BEC0D53" id="Icono de sitio web" o:spid="_x0000_s1026" alt="Icono de Twitter/Blog/Cartera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CD+gC6RQAAPl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3494ba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Tablanormal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es la tabla de diseño del nombre y de la información de contacto. La segunda tabla es la tabla del objetivo"/>
      </w:tblPr>
      <w:tblGrid>
        <w:gridCol w:w="710"/>
        <w:gridCol w:w="8302"/>
      </w:tblGrid>
      <w:tr w:rsidR="000E24AC" w:rsidRPr="00565B06" w14:paraId="1A147B24" w14:textId="77777777" w:rsidTr="009B3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Borders>
              <w:bottom w:val="none" w:sz="0" w:space="0" w:color="auto"/>
            </w:tcBorders>
            <w:tcMar>
              <w:bottom w:w="0" w:type="dxa"/>
              <w:right w:w="216" w:type="dxa"/>
            </w:tcMar>
            <w:vAlign w:val="bottom"/>
          </w:tcPr>
          <w:p w14:paraId="57AA6B4F" w14:textId="77777777" w:rsidR="000E24AC" w:rsidRPr="00565B06" w:rsidRDefault="00075B13" w:rsidP="009D0878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035F657E" wp14:editId="7DC533F7">
                      <wp:extent cx="274320" cy="274320"/>
                      <wp:effectExtent l="0" t="0" r="0" b="0"/>
                      <wp:docPr id="1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8D89FC" id="Icono en un círculo de Objetivo" o:spid="_x0000_s1026" alt="Icono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CUqQ4AACB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WdUglKkOAAAgZgAADgAAAAAAAAAAAAAAAAAuAgAAZHJz&#10;L2Uyb0RvYy54bWxQSwECLQAUAAYACAAAACEAGGrsh9kAAAADAQAADwAAAAAAAAAAAAAAAAADEQAA&#10;ZHJzL2Rvd25yZXYueG1sUEsFBgAAAAAEAAQA8wAAAAkSAAAAAA=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bottom w:val="none" w:sz="0" w:space="0" w:color="auto"/>
            </w:tcBorders>
            <w:tcMar>
              <w:bottom w:w="0" w:type="dxa"/>
            </w:tcMar>
            <w:vAlign w:val="bottom"/>
          </w:tcPr>
          <w:p w14:paraId="3FE39D40" w14:textId="4E024B35" w:rsidR="000E24AC" w:rsidRPr="000505B6" w:rsidRDefault="00A15307" w:rsidP="007850D1">
            <w:pPr>
              <w:pStyle w:val="Ttulo1"/>
              <w:outlineLvl w:val="0"/>
              <w:rPr>
                <w:b/>
                <w:bCs w:val="0"/>
              </w:rPr>
            </w:pPr>
            <w:r>
              <w:rPr>
                <w:b/>
                <w:bCs w:val="0"/>
              </w:rPr>
              <w:t>summary</w:t>
            </w:r>
          </w:p>
        </w:tc>
      </w:tr>
    </w:tbl>
    <w:p w14:paraId="1EC4D438" w14:textId="1B9AA375" w:rsidR="00A77B4D" w:rsidRPr="009B3624" w:rsidRDefault="009B3624" w:rsidP="007850D1">
      <w:pPr>
        <w:rPr>
          <w:lang w:val="pl-PL"/>
        </w:rPr>
      </w:pPr>
      <w:r w:rsidRPr="009B3624">
        <w:rPr>
          <w:lang w:val="en-US"/>
        </w:rPr>
        <w:t>Web Developer</w:t>
      </w:r>
      <w:r>
        <w:rPr>
          <w:lang w:val="en-US"/>
        </w:rPr>
        <w:t xml:space="preserve"> with knowledge </w:t>
      </w:r>
      <w:r w:rsidRPr="009B3624">
        <w:rPr>
          <w:lang w:val="en-US"/>
        </w:rPr>
        <w:t>in front</w:t>
      </w:r>
      <w:r>
        <w:rPr>
          <w:lang w:val="en-US"/>
        </w:rPr>
        <w:t>-</w:t>
      </w:r>
      <w:r w:rsidRPr="009B3624">
        <w:rPr>
          <w:lang w:val="en-US"/>
        </w:rPr>
        <w:t xml:space="preserve">end </w:t>
      </w:r>
      <w:r>
        <w:rPr>
          <w:lang w:val="en-US"/>
        </w:rPr>
        <w:t xml:space="preserve">and back-end </w:t>
      </w:r>
      <w:r w:rsidRPr="009B3624">
        <w:rPr>
          <w:lang w:val="en-US"/>
        </w:rPr>
        <w:t xml:space="preserve">development. Experienced with all stages of the development cycle for dynamic web projects. Well-versed in numerous programming languages including HTML5, </w:t>
      </w:r>
      <w:r>
        <w:rPr>
          <w:lang w:val="en-US"/>
        </w:rPr>
        <w:t>CSS, JavaScript, OOP, C# and SQL. L</w:t>
      </w:r>
      <w:r w:rsidR="00C06B2D" w:rsidRPr="00C06B2D">
        <w:rPr>
          <w:lang w:val="en-US"/>
        </w:rPr>
        <w:t>ooking for the good practices and knowledge about different</w:t>
      </w:r>
      <w:r w:rsidR="00073A7C">
        <w:rPr>
          <w:lang w:val="en-US"/>
        </w:rPr>
        <w:t xml:space="preserve"> </w:t>
      </w:r>
      <w:r w:rsidR="00073A7C" w:rsidRPr="00C06B2D">
        <w:rPr>
          <w:lang w:val="en-US"/>
        </w:rPr>
        <w:t>technologies</w:t>
      </w:r>
      <w:r w:rsidR="00073A7C">
        <w:rPr>
          <w:lang w:val="en-US"/>
        </w:rPr>
        <w:t xml:space="preserve"> and</w:t>
      </w:r>
      <w:r w:rsidR="00C06B2D" w:rsidRPr="00C06B2D">
        <w:rPr>
          <w:lang w:val="en-US"/>
        </w:rPr>
        <w:t xml:space="preserve"> programming languages</w:t>
      </w:r>
      <w:r>
        <w:rPr>
          <w:lang w:val="en-US"/>
        </w:rPr>
        <w:t>.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7"/>
        <w:gridCol w:w="8295"/>
      </w:tblGrid>
      <w:tr w:rsidR="00A77B4D" w:rsidRPr="00565B06" w14:paraId="7B5703A4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00E2E68" w14:textId="77777777"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167767B" wp14:editId="493907F4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9A8CCE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B16F8E4" w14:textId="0C506E63" w:rsidR="00A77B4D" w:rsidRPr="00565B06" w:rsidRDefault="000505B6" w:rsidP="002146F8">
            <w:pPr>
              <w:pStyle w:val="Ttulo1"/>
              <w:outlineLvl w:val="0"/>
            </w:pPr>
            <w:r>
              <w:t>education</w:t>
            </w:r>
          </w:p>
        </w:tc>
      </w:tr>
    </w:tbl>
    <w:p w14:paraId="543396A0" w14:textId="33204A6D" w:rsidR="007C0E0E" w:rsidRPr="000505B6" w:rsidRDefault="000505B6" w:rsidP="00B47E1E">
      <w:pPr>
        <w:pStyle w:val="Ttulo2"/>
        <w:rPr>
          <w:lang w:val="en-US"/>
        </w:rPr>
      </w:pPr>
      <w:r w:rsidRPr="00992162">
        <w:rPr>
          <w:lang w:val="en-US"/>
        </w:rPr>
        <w:t xml:space="preserve">University Technician in </w:t>
      </w:r>
      <w:r w:rsidR="00C06B2D" w:rsidRPr="00992162">
        <w:rPr>
          <w:lang w:val="en-US"/>
        </w:rPr>
        <w:t>Computer Systems</w:t>
      </w:r>
      <w:r w:rsidR="00C06B2D">
        <w:rPr>
          <w:lang w:val="en-US"/>
        </w:rPr>
        <w:t xml:space="preserve"> </w:t>
      </w:r>
      <w:r w:rsidR="007C0E0E" w:rsidRPr="000505B6">
        <w:rPr>
          <w:lang w:val="en-US" w:bidi="es-ES"/>
        </w:rPr>
        <w:t xml:space="preserve">| </w:t>
      </w:r>
      <w:r w:rsidR="00C06B2D" w:rsidRPr="00C06B2D">
        <w:rPr>
          <w:iCs/>
          <w:color w:val="625F7C" w:themeColor="text2" w:themeTint="BF"/>
          <w:lang w:val="en-US"/>
        </w:rPr>
        <w:t xml:space="preserve">National Technological University </w:t>
      </w:r>
      <w:r w:rsidR="0035043A">
        <w:rPr>
          <w:iCs/>
          <w:color w:val="625F7C" w:themeColor="text2" w:themeTint="BF"/>
          <w:lang w:val="en-US"/>
        </w:rPr>
        <w:t>–</w:t>
      </w:r>
      <w:r w:rsidR="00C06B2D" w:rsidRPr="00C06B2D">
        <w:rPr>
          <w:iCs/>
          <w:color w:val="625F7C" w:themeColor="text2" w:themeTint="BF"/>
          <w:lang w:val="en-US"/>
        </w:rPr>
        <w:t xml:space="preserve"> FRGP</w:t>
      </w:r>
      <w:r w:rsidR="0035043A">
        <w:rPr>
          <w:iCs/>
          <w:color w:val="625F7C" w:themeColor="text2" w:themeTint="BF"/>
          <w:lang w:val="en-US"/>
        </w:rPr>
        <w:t xml:space="preserve"> – Tigre, Buenos Aires (AR)</w:t>
      </w:r>
    </w:p>
    <w:p w14:paraId="5A264F44" w14:textId="234BBD1C" w:rsidR="007C0E0E" w:rsidRPr="0035043A" w:rsidRDefault="00C06B2D" w:rsidP="004F199F">
      <w:pPr>
        <w:pStyle w:val="Ttulo3"/>
        <w:rPr>
          <w:lang w:val="en-US"/>
        </w:rPr>
      </w:pPr>
      <w:r w:rsidRPr="0035043A">
        <w:rPr>
          <w:lang w:val="en-US"/>
        </w:rPr>
        <w:t>2020 – 2021</w:t>
      </w:r>
    </w:p>
    <w:p w14:paraId="0ABBC710" w14:textId="7324A341" w:rsidR="000E24AC" w:rsidRPr="0035043A" w:rsidRDefault="00C06B2D" w:rsidP="007850D1">
      <w:pPr>
        <w:rPr>
          <w:lang w:val="en-US"/>
        </w:rPr>
      </w:pPr>
      <w:r w:rsidRPr="0035043A">
        <w:rPr>
          <w:lang w:val="en-US"/>
        </w:rPr>
        <w:t>Completed</w:t>
      </w:r>
    </w:p>
    <w:p w14:paraId="60D05EBE" w14:textId="6B79B794" w:rsidR="007C0E0E" w:rsidRPr="000505B6" w:rsidRDefault="000505B6" w:rsidP="00746098">
      <w:pPr>
        <w:pStyle w:val="Ttulo2"/>
        <w:spacing w:before="240"/>
        <w:rPr>
          <w:lang w:val="en-US"/>
        </w:rPr>
      </w:pPr>
      <w:r w:rsidRPr="00992162">
        <w:rPr>
          <w:lang w:val="en-US"/>
        </w:rPr>
        <w:t xml:space="preserve">University Technician in </w:t>
      </w:r>
      <w:r w:rsidR="00C06B2D" w:rsidRPr="00992162">
        <w:rPr>
          <w:lang w:val="en-US"/>
        </w:rPr>
        <w:t>Programming</w:t>
      </w:r>
      <w:r w:rsidR="00C06B2D" w:rsidRPr="000505B6">
        <w:rPr>
          <w:lang w:val="en-US" w:bidi="es-ES"/>
        </w:rPr>
        <w:t xml:space="preserve"> </w:t>
      </w:r>
      <w:r w:rsidR="007C0E0E" w:rsidRPr="000505B6">
        <w:rPr>
          <w:lang w:val="en-US" w:bidi="es-ES"/>
        </w:rPr>
        <w:t xml:space="preserve">| </w:t>
      </w:r>
      <w:r w:rsidR="00C06B2D" w:rsidRPr="00C06B2D">
        <w:rPr>
          <w:iCs/>
          <w:color w:val="625F7C" w:themeColor="text2" w:themeTint="BF"/>
          <w:lang w:val="en-US"/>
        </w:rPr>
        <w:t xml:space="preserve">National Technological University </w:t>
      </w:r>
      <w:r w:rsidR="0035043A">
        <w:rPr>
          <w:iCs/>
          <w:color w:val="625F7C" w:themeColor="text2" w:themeTint="BF"/>
          <w:lang w:val="en-US"/>
        </w:rPr>
        <w:t>–</w:t>
      </w:r>
      <w:r w:rsidR="00C06B2D" w:rsidRPr="00C06B2D">
        <w:rPr>
          <w:iCs/>
          <w:color w:val="625F7C" w:themeColor="text2" w:themeTint="BF"/>
          <w:lang w:val="en-US"/>
        </w:rPr>
        <w:t xml:space="preserve"> FRGP</w:t>
      </w:r>
      <w:r w:rsidR="0035043A">
        <w:rPr>
          <w:iCs/>
          <w:color w:val="625F7C" w:themeColor="text2" w:themeTint="BF"/>
          <w:lang w:val="en-US"/>
        </w:rPr>
        <w:t xml:space="preserve"> – Tigre, Buenos Aires (AR)</w:t>
      </w:r>
    </w:p>
    <w:p w14:paraId="34CF8620" w14:textId="297DCD38" w:rsidR="007C0E0E" w:rsidRPr="00565B06" w:rsidRDefault="00C06B2D" w:rsidP="004F199F">
      <w:pPr>
        <w:pStyle w:val="Ttulo3"/>
      </w:pPr>
      <w:r>
        <w:t>2018</w:t>
      </w:r>
      <w:r>
        <w:rPr>
          <w:lang w:bidi="es-ES"/>
        </w:rPr>
        <w:t xml:space="preserve"> – 2020</w:t>
      </w:r>
    </w:p>
    <w:p w14:paraId="18595112" w14:textId="71D9EFAA" w:rsidR="007C0E0E" w:rsidRPr="00565B06" w:rsidRDefault="00C06B2D" w:rsidP="007C0E0E">
      <w:proofErr w:type="spellStart"/>
      <w:r>
        <w:t>Completed</w:t>
      </w:r>
      <w:proofErr w:type="spellEnd"/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7"/>
        <w:gridCol w:w="8295"/>
      </w:tblGrid>
      <w:tr w:rsidR="005E088C" w:rsidRPr="00565B06" w14:paraId="0EABCE7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587D20B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2BF2E91E" wp14:editId="20E5F6B2">
                      <wp:extent cx="274320" cy="274320"/>
                      <wp:effectExtent l="0" t="0" r="0" b="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4B9332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DkIzpYwBEAAENkAAAOAAAAAAAAAAAAAAAAAC4CAABkcnMvZTJvRG9j&#10;LnhtbFBLAQItABQABgAIAAAAIQAYauyH2QAAAAMBAAAPAAAAAAAAAAAAAAAAABoUAABkcnMvZG93&#10;bnJldi54bWxQSwUGAAAAAAQABADzAAAAIBUAAAAA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691B3CF" w14:textId="27BEA07D" w:rsidR="005E088C" w:rsidRPr="00565B06" w:rsidRDefault="000505B6" w:rsidP="0004158B">
            <w:pPr>
              <w:pStyle w:val="Ttulo1"/>
              <w:outlineLvl w:val="0"/>
            </w:pPr>
            <w:r>
              <w:t>work experience</w:t>
            </w:r>
          </w:p>
        </w:tc>
      </w:tr>
    </w:tbl>
    <w:p w14:paraId="701B680A" w14:textId="126BA2A0" w:rsidR="005E088C" w:rsidRPr="00C06B2D" w:rsidRDefault="00C06B2D" w:rsidP="00B47E1E">
      <w:pPr>
        <w:pStyle w:val="Ttulo2"/>
        <w:rPr>
          <w:lang w:val="en-US"/>
        </w:rPr>
      </w:pPr>
      <w:r w:rsidRPr="00C06B2D">
        <w:rPr>
          <w:bCs/>
          <w:lang w:val="en-US"/>
        </w:rPr>
        <w:t>.Net Developer Jr Advanced</w:t>
      </w:r>
      <w:r w:rsidR="005E088C" w:rsidRPr="00C06B2D">
        <w:rPr>
          <w:lang w:val="en-US" w:bidi="es-ES"/>
        </w:rPr>
        <w:t xml:space="preserve"> | </w:t>
      </w:r>
      <w:proofErr w:type="spellStart"/>
      <w:r w:rsidRPr="00C06B2D">
        <w:rPr>
          <w:rStyle w:val="nfasis"/>
          <w:lang w:val="en-US"/>
        </w:rPr>
        <w:t>Gl</w:t>
      </w:r>
      <w:r>
        <w:rPr>
          <w:rStyle w:val="nfasis"/>
          <w:lang w:val="en-US"/>
        </w:rPr>
        <w:t>obant</w:t>
      </w:r>
      <w:proofErr w:type="spellEnd"/>
      <w:r w:rsidR="0035043A">
        <w:rPr>
          <w:rStyle w:val="nfasis"/>
          <w:lang w:val="en-US"/>
        </w:rPr>
        <w:t xml:space="preserve"> – CABA, Buenos Aires (AR)</w:t>
      </w:r>
    </w:p>
    <w:p w14:paraId="6673412A" w14:textId="2107D714" w:rsidR="005E088C" w:rsidRPr="00746098" w:rsidRDefault="00C06B2D" w:rsidP="004F199F">
      <w:pPr>
        <w:pStyle w:val="Ttulo3"/>
        <w:rPr>
          <w:lang w:val="en-US"/>
        </w:rPr>
      </w:pPr>
      <w:r w:rsidRPr="00746098">
        <w:rPr>
          <w:lang w:val="en-US"/>
        </w:rPr>
        <w:t>April 2021</w:t>
      </w:r>
      <w:r w:rsidRPr="00746098">
        <w:rPr>
          <w:lang w:val="en-US" w:bidi="es-ES"/>
        </w:rPr>
        <w:t xml:space="preserve"> – present</w:t>
      </w:r>
    </w:p>
    <w:p w14:paraId="1F3988DD" w14:textId="6A8C05F8" w:rsidR="008D6555" w:rsidRPr="00C06B2D" w:rsidRDefault="00C06B2D" w:rsidP="005E088C">
      <w:pPr>
        <w:rPr>
          <w:lang w:val="en-US"/>
        </w:rPr>
      </w:pPr>
      <w:r w:rsidRPr="00C06B2D">
        <w:rPr>
          <w:lang w:val="en-US"/>
        </w:rPr>
        <w:t>I</w:t>
      </w:r>
      <w:r w:rsidR="008D6555" w:rsidRPr="008D6555">
        <w:rPr>
          <w:lang w:val="en-US"/>
        </w:rPr>
        <w:t xml:space="preserve"> Work with senior developer to manage large, complex design projects for corporate clients. Complete detailed programming and development tasks for front end websites as well as challenging back-end server code.</w:t>
      </w:r>
    </w:p>
    <w:p w14:paraId="5295E15E" w14:textId="277DD940" w:rsidR="005E088C" w:rsidRPr="00C06B2D" w:rsidRDefault="00C06B2D" w:rsidP="00746098">
      <w:pPr>
        <w:pStyle w:val="Ttulo2"/>
        <w:spacing w:before="240"/>
        <w:rPr>
          <w:lang w:val="en-US"/>
        </w:rPr>
      </w:pPr>
      <w:r w:rsidRPr="00C06B2D">
        <w:rPr>
          <w:lang w:val="en-US"/>
        </w:rPr>
        <w:t>Full-Stack Developer</w:t>
      </w:r>
      <w:r w:rsidR="005E088C" w:rsidRPr="00C06B2D">
        <w:rPr>
          <w:lang w:val="en-US" w:bidi="es-ES"/>
        </w:rPr>
        <w:t xml:space="preserve"> | </w:t>
      </w:r>
      <w:r w:rsidRPr="00C06B2D">
        <w:rPr>
          <w:rStyle w:val="nfasis"/>
          <w:lang w:val="en-US"/>
        </w:rPr>
        <w:t>Time S</w:t>
      </w:r>
      <w:r>
        <w:rPr>
          <w:rStyle w:val="nfasis"/>
          <w:lang w:val="en-US"/>
        </w:rPr>
        <w:t>olution SRL</w:t>
      </w:r>
      <w:r w:rsidR="0035043A">
        <w:rPr>
          <w:rStyle w:val="nfasis"/>
          <w:lang w:val="en-US"/>
        </w:rPr>
        <w:t xml:space="preserve"> – Tigre, Buenos Aires (AR)</w:t>
      </w:r>
    </w:p>
    <w:p w14:paraId="5AF3C4AA" w14:textId="4C8C7B58" w:rsidR="005E088C" w:rsidRPr="0035043A" w:rsidRDefault="00C06B2D" w:rsidP="004F199F">
      <w:pPr>
        <w:pStyle w:val="Ttulo3"/>
        <w:rPr>
          <w:lang w:val="en-US"/>
        </w:rPr>
      </w:pPr>
      <w:r w:rsidRPr="0035043A">
        <w:rPr>
          <w:lang w:val="en-US"/>
        </w:rPr>
        <w:t>February 2020 – April 2021</w:t>
      </w:r>
    </w:p>
    <w:p w14:paraId="54CC8EB7" w14:textId="1ECE9448" w:rsidR="005E088C" w:rsidRPr="00C06B2D" w:rsidRDefault="00C06B2D" w:rsidP="005E088C">
      <w:pPr>
        <w:rPr>
          <w:lang w:val="es-AR"/>
        </w:rPr>
      </w:pPr>
      <w:r w:rsidRPr="00C06B2D">
        <w:rPr>
          <w:lang w:val="en-US"/>
        </w:rPr>
        <w:t xml:space="preserve">Web and Desktop applications with </w:t>
      </w:r>
      <w:r w:rsidRPr="00C06B2D">
        <w:rPr>
          <w:b/>
          <w:bCs/>
          <w:lang w:val="en-US"/>
        </w:rPr>
        <w:t>ASP.NET</w:t>
      </w:r>
      <w:r w:rsidR="0035043A">
        <w:rPr>
          <w:b/>
          <w:bCs/>
          <w:lang w:val="en-US"/>
        </w:rPr>
        <w:t xml:space="preserve"> Framework 4.5 </w:t>
      </w:r>
      <w:r w:rsidR="0035043A">
        <w:rPr>
          <w:lang w:val="en-US"/>
        </w:rPr>
        <w:t>or higher. Participating in</w:t>
      </w:r>
      <w:r w:rsidRPr="00C06B2D">
        <w:rPr>
          <w:lang w:val="en-US"/>
        </w:rPr>
        <w:t xml:space="preserve"> </w:t>
      </w:r>
      <w:r w:rsidRPr="00C06B2D">
        <w:rPr>
          <w:b/>
          <w:bCs/>
          <w:lang w:val="en-US"/>
        </w:rPr>
        <w:t xml:space="preserve">Web Forms </w:t>
      </w:r>
      <w:r w:rsidRPr="00C06B2D">
        <w:rPr>
          <w:lang w:val="en-US"/>
        </w:rPr>
        <w:t xml:space="preserve">and </w:t>
      </w:r>
      <w:r w:rsidRPr="00C06B2D">
        <w:rPr>
          <w:b/>
          <w:bCs/>
          <w:lang w:val="en-US"/>
        </w:rPr>
        <w:t xml:space="preserve">Web </w:t>
      </w:r>
      <w:proofErr w:type="spellStart"/>
      <w:r w:rsidRPr="00C06B2D">
        <w:rPr>
          <w:b/>
          <w:bCs/>
          <w:lang w:val="en-US"/>
        </w:rPr>
        <w:t>Api</w:t>
      </w:r>
      <w:proofErr w:type="spellEnd"/>
      <w:r w:rsidRPr="00C06B2D">
        <w:rPr>
          <w:b/>
          <w:bCs/>
          <w:lang w:val="en-US"/>
        </w:rPr>
        <w:t xml:space="preserve"> </w:t>
      </w:r>
      <w:r w:rsidRPr="00C06B2D">
        <w:rPr>
          <w:lang w:val="en-US"/>
        </w:rPr>
        <w:t xml:space="preserve">projects. Databases developments with </w:t>
      </w:r>
      <w:r w:rsidRPr="00C06B2D">
        <w:rPr>
          <w:b/>
          <w:bCs/>
          <w:lang w:val="en-US"/>
        </w:rPr>
        <w:t>SQL Server</w:t>
      </w:r>
      <w:r w:rsidRPr="00C06B2D">
        <w:rPr>
          <w:lang w:val="en-US"/>
        </w:rPr>
        <w:t xml:space="preserve">. Database interaction with </w:t>
      </w:r>
      <w:r w:rsidRPr="00C06B2D">
        <w:rPr>
          <w:b/>
          <w:bCs/>
          <w:lang w:val="en-US"/>
        </w:rPr>
        <w:t>ADO .NET</w:t>
      </w:r>
      <w:r w:rsidRPr="00C06B2D">
        <w:rPr>
          <w:lang w:val="en-US"/>
        </w:rPr>
        <w:t xml:space="preserve"> and </w:t>
      </w:r>
      <w:r w:rsidRPr="00C06B2D">
        <w:rPr>
          <w:b/>
          <w:bCs/>
          <w:lang w:val="en-US"/>
        </w:rPr>
        <w:t>Entity Framework</w:t>
      </w:r>
      <w:r w:rsidRPr="00C06B2D">
        <w:rPr>
          <w:lang w:val="en-US"/>
        </w:rPr>
        <w:t>.</w:t>
      </w:r>
      <w:r w:rsidRPr="00C06B2D">
        <w:rPr>
          <w:b/>
          <w:bCs/>
          <w:lang w:val="en-US"/>
        </w:rPr>
        <w:t xml:space="preserve"> </w:t>
      </w:r>
      <w:r w:rsidRPr="00C06B2D">
        <w:rPr>
          <w:lang w:val="en-US"/>
        </w:rPr>
        <w:t xml:space="preserve">Front-End development using </w:t>
      </w:r>
      <w:r w:rsidRPr="00C06B2D">
        <w:rPr>
          <w:b/>
          <w:bCs/>
          <w:lang w:val="en-US"/>
        </w:rPr>
        <w:t>jQuery</w:t>
      </w:r>
      <w:r w:rsidRPr="00C06B2D">
        <w:rPr>
          <w:lang w:val="en-US"/>
        </w:rPr>
        <w:t xml:space="preserve">, </w:t>
      </w:r>
      <w:r w:rsidRPr="00C06B2D">
        <w:rPr>
          <w:b/>
          <w:bCs/>
          <w:lang w:val="en-US"/>
        </w:rPr>
        <w:t>JavaScript</w:t>
      </w:r>
      <w:r w:rsidRPr="00C06B2D">
        <w:rPr>
          <w:lang w:val="en-US"/>
        </w:rPr>
        <w:t xml:space="preserve">, </w:t>
      </w:r>
      <w:r w:rsidRPr="00C06B2D">
        <w:rPr>
          <w:b/>
          <w:bCs/>
          <w:lang w:val="en-US"/>
        </w:rPr>
        <w:t>Html</w:t>
      </w:r>
      <w:r w:rsidRPr="00C06B2D">
        <w:rPr>
          <w:lang w:val="en-US"/>
        </w:rPr>
        <w:t xml:space="preserve"> and </w:t>
      </w:r>
      <w:r w:rsidRPr="00C06B2D">
        <w:rPr>
          <w:b/>
          <w:bCs/>
          <w:lang w:val="en-US"/>
        </w:rPr>
        <w:t>CSS</w:t>
      </w:r>
      <w:r w:rsidRPr="00C06B2D">
        <w:rPr>
          <w:lang w:val="en-US"/>
        </w:rPr>
        <w:t xml:space="preserve">. Back-End development using </w:t>
      </w:r>
      <w:r w:rsidRPr="00C06B2D">
        <w:rPr>
          <w:b/>
          <w:bCs/>
          <w:lang w:val="en-US"/>
        </w:rPr>
        <w:t>C#</w:t>
      </w:r>
      <w:r w:rsidRPr="00C06B2D">
        <w:rPr>
          <w:lang w:val="en-US"/>
        </w:rPr>
        <w:t xml:space="preserve">. </w:t>
      </w:r>
      <w:proofErr w:type="spellStart"/>
      <w:r w:rsidRPr="00C06B2D">
        <w:rPr>
          <w:lang w:val="es-AR"/>
        </w:rPr>
        <w:t>Version’s</w:t>
      </w:r>
      <w:proofErr w:type="spellEnd"/>
      <w:r w:rsidRPr="00C06B2D">
        <w:rPr>
          <w:lang w:val="es-AR"/>
        </w:rPr>
        <w:t xml:space="preserve"> control </w:t>
      </w:r>
      <w:proofErr w:type="spellStart"/>
      <w:r w:rsidRPr="00C06B2D">
        <w:rPr>
          <w:lang w:val="es-AR"/>
        </w:rPr>
        <w:t>with</w:t>
      </w:r>
      <w:proofErr w:type="spellEnd"/>
      <w:r w:rsidRPr="00C06B2D">
        <w:rPr>
          <w:lang w:val="es-AR"/>
        </w:rPr>
        <w:t xml:space="preserve"> </w:t>
      </w:r>
      <w:r w:rsidRPr="00C06B2D">
        <w:rPr>
          <w:b/>
          <w:bCs/>
          <w:lang w:val="es-AR"/>
        </w:rPr>
        <w:t>GitHub</w:t>
      </w:r>
      <w:r w:rsidRPr="00C06B2D">
        <w:rPr>
          <w:lang w:val="es-AR"/>
        </w:rPr>
        <w:t xml:space="preserve"> </w:t>
      </w:r>
      <w:proofErr w:type="spellStart"/>
      <w:r w:rsidRPr="00C06B2D">
        <w:rPr>
          <w:lang w:val="es-AR"/>
        </w:rPr>
        <w:t>using</w:t>
      </w:r>
      <w:proofErr w:type="spellEnd"/>
      <w:r w:rsidRPr="00C06B2D">
        <w:rPr>
          <w:lang w:val="es-AR"/>
        </w:rPr>
        <w:t xml:space="preserve"> </w:t>
      </w:r>
      <w:proofErr w:type="spellStart"/>
      <w:r w:rsidRPr="00C06B2D">
        <w:rPr>
          <w:b/>
          <w:bCs/>
          <w:lang w:val="es-AR"/>
        </w:rPr>
        <w:t>Sourcetree</w:t>
      </w:r>
      <w:proofErr w:type="spellEnd"/>
      <w:r w:rsidRPr="00C06B2D">
        <w:rPr>
          <w:b/>
          <w:bCs/>
          <w:lang w:val="es-AR"/>
        </w:rPr>
        <w:t xml:space="preserve"> </w:t>
      </w:r>
      <w:r w:rsidRPr="00C06B2D">
        <w:rPr>
          <w:lang w:val="es-AR"/>
        </w:rPr>
        <w:t>interface.</w:t>
      </w:r>
      <w:r w:rsidRPr="00C06B2D">
        <w:rPr>
          <w:lang w:val="en-US"/>
        </w:rPr>
        <w:t xml:space="preserve"> 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17"/>
        <w:gridCol w:w="8295"/>
      </w:tblGrid>
      <w:tr w:rsidR="00143224" w:rsidRPr="00565B06" w14:paraId="70882CD9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68BDDF8" w14:textId="77777777" w:rsidR="0014322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3135D97D" wp14:editId="79E56D8B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39EEF" id="Icono en un círculo de Aptitudes" o:spid="_x0000_s1026" alt="Icono de Aptitu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o:spid="_x0000_s1027" alt="Círculo del icono de Aptitu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o:spid="_x0000_s1028" alt="Parte 1 del símbolo del icono de Aptitudes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o:spid="_x0000_s1029" alt="Parte 2 del símbolo del icono de Aptitudes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o:spid="_x0000_s1030" alt="Parte 3 del símbolo del icono de Aptitudes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o:spid="_x0000_s1031" alt="Parte 4 del símbolo del icono de Aptitudes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ECF449D" w14:textId="76941812" w:rsidR="00143224" w:rsidRPr="00565B06" w:rsidRDefault="00746098" w:rsidP="00AD6216">
            <w:pPr>
              <w:pStyle w:val="Ttulo1"/>
              <w:outlineLvl w:val="0"/>
            </w:pPr>
            <w:r w:rsidRPr="00746098">
              <w:t>TECHNICAL SKILLS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6867"/>
        <w:gridCol w:w="1439"/>
      </w:tblGrid>
      <w:tr w:rsidR="00A15307" w:rsidRPr="00565B06" w14:paraId="17F7319B" w14:textId="77777777" w:rsidTr="00565B06">
        <w:tc>
          <w:tcPr>
            <w:tcW w:w="4320" w:type="dxa"/>
          </w:tcPr>
          <w:p w14:paraId="733D8DB4" w14:textId="761B5EC7" w:rsidR="00316CE4" w:rsidRPr="00565B06" w:rsidRDefault="00C06B2D" w:rsidP="0035043A">
            <w:pPr>
              <w:pStyle w:val="Listaconvietas"/>
              <w:numPr>
                <w:ilvl w:val="0"/>
                <w:numId w:val="0"/>
              </w:numPr>
              <w:spacing w:after="80"/>
            </w:pPr>
            <w:r w:rsidRPr="00762C23">
              <w:rPr>
                <w:noProof/>
                <w:lang w:val="es-AR" w:eastAsia="es-AR"/>
              </w:rPr>
              <w:drawing>
                <wp:inline distT="0" distB="0" distL="0" distR="0" wp14:anchorId="2A3A34FA" wp14:editId="47B7A1F6">
                  <wp:extent cx="4360545" cy="1143000"/>
                  <wp:effectExtent l="0" t="0" r="0" b="0"/>
                  <wp:docPr id="8" name="Gráfico 8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320" w:type="dxa"/>
            <w:tcMar>
              <w:left w:w="576" w:type="dxa"/>
            </w:tcMar>
          </w:tcPr>
          <w:p w14:paraId="14B251C2" w14:textId="0F7A312E" w:rsidR="00F904FC" w:rsidRPr="00565B06" w:rsidRDefault="00F904FC" w:rsidP="00C06B2D">
            <w:pPr>
              <w:pStyle w:val="Listaconvietas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21"/>
        <w:gridCol w:w="8291"/>
      </w:tblGrid>
      <w:tr w:rsidR="00AC7C34" w:rsidRPr="00565B06" w14:paraId="218E36B8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0136CEA5" w14:textId="77777777" w:rsidR="00AC7C3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71A8653B" wp14:editId="64406C76">
                      <wp:extent cx="274320" cy="274320"/>
                      <wp:effectExtent l="0" t="0" r="0" b="0"/>
                      <wp:docPr id="46" name="Icono en un círculo de Actividades" descr="Icono de Ac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Círculo del icono de Actividades" descr="Círcu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Parte 1 del símbolo del icono de Actividades" descr="Parte 1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Parte 2 del símbolo del icono de Actividades" descr="Parte 2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Parte 3 del símbolo del icono de Actividades" descr="Parte 3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BFF46" id="Icono en un círculo de Actividades" o:spid="_x0000_s1026" alt="Icono de Ac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wsblgNQQAABbeQAADgAAAAAAAAAAAAAAAAAuAgAAZHJzL2Uyb0RvYy54bWxQSwEC&#10;LQAUAAYACAAAACEAGGrsh9kAAAADAQAADwAAAAAAAAAAAAAAAAAuEwAAZHJzL2Rvd25yZXYueG1s&#10;UEsFBgAAAAAEAAQA8wAAADQUAAAAAA==&#10;">
                      <v:shape id="Círculo del icono de Actividades" o:spid="_x0000_s1027" alt="Círculo del icono de Activ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ctividades" o:spid="_x0000_s1028" alt="Parte 1 del símbolo del icono de Actividades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2 del símbolo del icono de Actividades" o:spid="_x0000_s1029" alt="Parte 2 del símbolo del icono de Actividades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3 del símbolo del icono de Actividades" o:spid="_x0000_s1030" alt="Parte 3 del símbolo del icono de Actividades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EA2406C" w14:textId="08416C2A" w:rsidR="00AC7C34" w:rsidRPr="00565B06" w:rsidRDefault="00746098" w:rsidP="00AD6216">
            <w:pPr>
              <w:pStyle w:val="Ttulo1"/>
              <w:outlineLvl w:val="0"/>
            </w:pPr>
            <w:r>
              <w:t>Languajes</w:t>
            </w:r>
          </w:p>
        </w:tc>
      </w:tr>
    </w:tbl>
    <w:p w14:paraId="67D5FAC2" w14:textId="01EAC662" w:rsidR="007A0F44" w:rsidRDefault="00746098" w:rsidP="00746098">
      <w:pPr>
        <w:pStyle w:val="Prrafodelista"/>
        <w:numPr>
          <w:ilvl w:val="0"/>
          <w:numId w:val="16"/>
        </w:numPr>
      </w:pPr>
      <w:r>
        <w:t xml:space="preserve">English </w:t>
      </w:r>
    </w:p>
    <w:p w14:paraId="6D186FBF" w14:textId="062CDB6E" w:rsidR="00746098" w:rsidRPr="00565B06" w:rsidRDefault="00746098" w:rsidP="00746098">
      <w:pPr>
        <w:pStyle w:val="Prrafodelista"/>
        <w:numPr>
          <w:ilvl w:val="0"/>
          <w:numId w:val="16"/>
        </w:numPr>
      </w:pPr>
      <w:proofErr w:type="spellStart"/>
      <w:r>
        <w:t>Spanish</w:t>
      </w:r>
      <w:proofErr w:type="spellEnd"/>
    </w:p>
    <w:sectPr w:rsidR="00746098" w:rsidRPr="00565B06" w:rsidSect="00073A7C">
      <w:footerReference w:type="default" r:id="rId12"/>
      <w:headerReference w:type="first" r:id="rId13"/>
      <w:pgSz w:w="11906" w:h="16838" w:code="9"/>
      <w:pgMar w:top="720" w:right="1440" w:bottom="1080" w:left="2160" w:header="170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1DEF6" w14:textId="77777777" w:rsidR="00FD58FD" w:rsidRDefault="00FD58FD" w:rsidP="00F534FB">
      <w:pPr>
        <w:spacing w:after="0"/>
      </w:pPr>
      <w:r>
        <w:separator/>
      </w:r>
    </w:p>
  </w:endnote>
  <w:endnote w:type="continuationSeparator" w:id="0">
    <w:p w14:paraId="4C1F4999" w14:textId="77777777" w:rsidR="00FD58FD" w:rsidRDefault="00FD58FD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720DB" w14:textId="77777777"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16CE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A084" w14:textId="77777777" w:rsidR="00FD58FD" w:rsidRDefault="00FD58FD" w:rsidP="00F534FB">
      <w:pPr>
        <w:spacing w:after="0"/>
      </w:pPr>
      <w:r>
        <w:separator/>
      </w:r>
    </w:p>
  </w:footnote>
  <w:footnote w:type="continuationSeparator" w:id="0">
    <w:p w14:paraId="38DAAD4D" w14:textId="77777777" w:rsidR="00FD58FD" w:rsidRDefault="00FD58FD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B6C8A" w14:textId="77777777" w:rsidR="005324B1" w:rsidRDefault="005324B1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AE51436" wp14:editId="4B0D31F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1371600"/>
              <wp:effectExtent l="0" t="0" r="254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37160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103B69" id="Rectángulo 1" o:spid="_x0000_s1026" alt="&quot;&quot;" style="position:absolute;margin-left:560.8pt;margin-top:0;width:612pt;height:108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" fillcolor="#cedbe6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3494BA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3494BA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70078B"/>
    <w:multiLevelType w:val="hybridMultilevel"/>
    <w:tmpl w:val="3242659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B6"/>
    <w:rsid w:val="00002750"/>
    <w:rsid w:val="00004D4E"/>
    <w:rsid w:val="00011895"/>
    <w:rsid w:val="00013818"/>
    <w:rsid w:val="00024730"/>
    <w:rsid w:val="000348ED"/>
    <w:rsid w:val="00040CF1"/>
    <w:rsid w:val="0004158B"/>
    <w:rsid w:val="000505B6"/>
    <w:rsid w:val="00051DFD"/>
    <w:rsid w:val="00056FE7"/>
    <w:rsid w:val="000570FF"/>
    <w:rsid w:val="00057244"/>
    <w:rsid w:val="00061C1E"/>
    <w:rsid w:val="00062A51"/>
    <w:rsid w:val="0006454B"/>
    <w:rsid w:val="00073A7C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62CD7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043A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42C0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46098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D6555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3624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15307"/>
    <w:rsid w:val="00A25023"/>
    <w:rsid w:val="00A2760D"/>
    <w:rsid w:val="00A42CE4"/>
    <w:rsid w:val="00A56B81"/>
    <w:rsid w:val="00A6314E"/>
    <w:rsid w:val="00A77B4D"/>
    <w:rsid w:val="00A8052D"/>
    <w:rsid w:val="00A83BBB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06B2D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96C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D58FD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F844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25F7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A495D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1A495D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373545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373545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625F7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3494BA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jc w:val="center"/>
    </w:pPr>
    <w:rPr>
      <w:i/>
      <w:iCs/>
      <w:color w:val="3494BA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3494BA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373545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  <w:style w:type="paragraph" w:customStyle="1" w:styleId="Textopequeo">
    <w:name w:val="Texto pequeño"/>
    <w:basedOn w:val="Normal"/>
    <w:next w:val="Normal"/>
    <w:uiPriority w:val="5"/>
    <w:qFormat/>
    <w:rsid w:val="000505B6"/>
    <w:pPr>
      <w:spacing w:after="0"/>
    </w:pPr>
    <w:rPr>
      <w:i/>
      <w:color w:val="404040" w:themeColor="text1" w:themeTint="BF"/>
      <w:sz w:val="20"/>
      <w:szCs w:val="24"/>
    </w:rPr>
  </w:style>
  <w:style w:type="paragraph" w:styleId="Prrafodelista">
    <w:name w:val="List Paragraph"/>
    <w:basedOn w:val="Normal"/>
    <w:uiPriority w:val="34"/>
    <w:unhideWhenUsed/>
    <w:rsid w:val="0074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ho\AppData\Roaming\Microsoft\Templates\Curr&#237;culo%20de%20estudiante%20(dise&#241;o%20moderno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3721264794730849"/>
          <c:y val="0"/>
          <c:w val="0.66278735205269157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bg1">
                        <a:lumMod val="9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Database Managment</c:v>
                </c:pt>
                <c:pt idx="1">
                  <c:v>UX &amp; UI</c:v>
                </c:pt>
                <c:pt idx="2">
                  <c:v>Frontend Development</c:v>
                </c:pt>
                <c:pt idx="3">
                  <c:v>Backend Development</c:v>
                </c:pt>
                <c:pt idx="4">
                  <c:v>Api's Developments</c:v>
                </c:pt>
                <c:pt idx="5">
                  <c:v>Project Managment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0.25</c:v>
                </c:pt>
                <c:pt idx="1">
                  <c:v>0.1</c:v>
                </c:pt>
                <c:pt idx="2">
                  <c:v>0.25</c:v>
                </c:pt>
                <c:pt idx="3">
                  <c:v>0.25</c:v>
                </c:pt>
                <c:pt idx="4">
                  <c:v>0.15</c:v>
                </c:pt>
                <c:pt idx="5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F8-41E4-A496-1E751ED0BB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-285691136"/>
        <c:axId val="-285690592"/>
      </c:barChart>
      <c:catAx>
        <c:axId val="-2856911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11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285690592"/>
        <c:crosses val="autoZero"/>
        <c:auto val="1"/>
        <c:lblAlgn val="ctr"/>
        <c:lblOffset val="100"/>
        <c:noMultiLvlLbl val="0"/>
      </c:catAx>
      <c:valAx>
        <c:axId val="-285690592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-28569113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000"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252572D689463AAD5E4B6A131E7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3063E-779B-4C18-8290-93C1770FAC85}"/>
      </w:docPartPr>
      <w:docPartBody>
        <w:p w:rsidR="002A682E" w:rsidRDefault="000B5E2D">
          <w:pPr>
            <w:pStyle w:val="1D252572D689463AAD5E4B6A131E7835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83554C7F4EE24444A8940E68F978B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87522-767D-4B9B-8583-38CFBE66E46E}"/>
      </w:docPartPr>
      <w:docPartBody>
        <w:p w:rsidR="002A682E" w:rsidRDefault="000B5E2D">
          <w:pPr>
            <w:pStyle w:val="83554C7F4EE24444A8940E68F978B60A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9F3914763C8F4B8FAF6EC23057659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6B53-D428-4FE8-9B2D-8A0469D6B519}"/>
      </w:docPartPr>
      <w:docPartBody>
        <w:p w:rsidR="002A682E" w:rsidRDefault="000B5E2D">
          <w:pPr>
            <w:pStyle w:val="9F3914763C8F4B8FAF6EC230576597CB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40B4AC0D92F946309D300C8A4324E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3A8F3-0F65-4B4A-A106-CCD989C326A6}"/>
      </w:docPartPr>
      <w:docPartBody>
        <w:p w:rsidR="002A682E" w:rsidRDefault="000B5E2D">
          <w:pPr>
            <w:pStyle w:val="40B4AC0D92F946309D300C8A4324EBE7"/>
          </w:pPr>
          <w:r w:rsidRPr="009D0878">
            <w:rPr>
              <w:lang w:bidi="es-ES"/>
            </w:rPr>
            <w:t>Perfil de LinkedIn</w:t>
          </w:r>
        </w:p>
      </w:docPartBody>
    </w:docPart>
    <w:docPart>
      <w:docPartPr>
        <w:name w:val="3F95F9371FC443F7B2ADF05D662FA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63BCB-FDD2-4F96-ABE1-3CAA7C2E4858}"/>
      </w:docPartPr>
      <w:docPartBody>
        <w:p w:rsidR="002A682E" w:rsidRDefault="000B5E2D">
          <w:pPr>
            <w:pStyle w:val="3F95F9371FC443F7B2ADF05D662FACFA"/>
          </w:pPr>
          <w:r w:rsidRPr="009D0878">
            <w:rPr>
              <w:lang w:bidi="es-ES"/>
            </w:rPr>
            <w:t>Twitter/Blog/Cartera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2D"/>
    <w:rsid w:val="000B5E2D"/>
    <w:rsid w:val="002A682E"/>
    <w:rsid w:val="0056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252572D689463AAD5E4B6A131E7835">
    <w:name w:val="1D252572D689463AAD5E4B6A131E7835"/>
  </w:style>
  <w:style w:type="paragraph" w:customStyle="1" w:styleId="83554C7F4EE24444A8940E68F978B60A">
    <w:name w:val="83554C7F4EE24444A8940E68F978B60A"/>
  </w:style>
  <w:style w:type="paragraph" w:customStyle="1" w:styleId="9F3914763C8F4B8FAF6EC230576597CB">
    <w:name w:val="9F3914763C8F4B8FAF6EC230576597CB"/>
  </w:style>
  <w:style w:type="paragraph" w:customStyle="1" w:styleId="40B4AC0D92F946309D300C8A4324EBE7">
    <w:name w:val="40B4AC0D92F946309D300C8A4324EBE7"/>
  </w:style>
  <w:style w:type="paragraph" w:customStyle="1" w:styleId="3F95F9371FC443F7B2ADF05D662FACFA">
    <w:name w:val="3F95F9371FC443F7B2ADF05D662FACFA"/>
  </w:style>
  <w:style w:type="character" w:styleId="nfasis">
    <w:name w:val="Emphasis"/>
    <w:basedOn w:val="Fuentedeprrafopredeter"/>
    <w:uiPriority w:val="11"/>
    <w:qFormat/>
    <w:rPr>
      <w:b w:val="0"/>
      <w:iCs/>
      <w:color w:val="657C9C" w:themeColor="text2" w:themeTint="BF"/>
      <w:sz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Tigre, Buenos Aires(AR)</CompanyAddress>
  <CompanyPhone>+549 11 5910-2957</CompanyPhone>
  <CompanyFax/>
  <CompanyEmail>luchodiaz1995@gmail.com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estudiante (diseño moderno)</Template>
  <TotalTime>0</TotalTime>
  <Pages>1</Pages>
  <Words>254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linkedin.com/in/lucianonicolasdiaz/</cp:keywords>
  <dc:description/>
  <cp:lastModifiedBy/>
  <cp:revision>1</cp:revision>
  <dcterms:created xsi:type="dcterms:W3CDTF">2021-06-21T18:26:00Z</dcterms:created>
  <dcterms:modified xsi:type="dcterms:W3CDTF">2021-06-21T21:08:00Z</dcterms:modified>
  <cp:category/>
  <cp:contentStatus>diazluciano.github.io/MyPage_CV/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